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CC" w:rsidRDefault="004B4B04" w:rsidP="004B4B04">
      <w:pPr>
        <w:pStyle w:val="Heading1"/>
        <w:jc w:val="center"/>
      </w:pPr>
      <w:r>
        <w:t>Data Structures Exam: Olympics</w:t>
      </w:r>
    </w:p>
    <w:p w:rsidR="004B4B04" w:rsidRDefault="004B4B04" w:rsidP="004B4B04">
      <w:pPr>
        <w:pStyle w:val="Heading2"/>
      </w:pPr>
      <w:r>
        <w:t>Description</w:t>
      </w:r>
    </w:p>
    <w:p w:rsidR="004B4B04" w:rsidRDefault="004B4B04" w:rsidP="004B4B04">
      <w:r>
        <w:t>You have to implement a structure that keeps track of the Olympic scores in Tokyo 2020. Your structure will have to support the following functionalities:</w:t>
      </w:r>
    </w:p>
    <w:p w:rsidR="004B4B04" w:rsidRPr="002B6B83" w:rsidRDefault="004B4B04" w:rsidP="00104F0B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proofErr w:type="spellStart"/>
      <w:proofErr w:type="gramStart"/>
      <w:r w:rsidRPr="002B6B83">
        <w:rPr>
          <w:rFonts w:ascii="Consolas" w:hAnsi="Consolas"/>
          <w:b/>
        </w:rPr>
        <w:t>AddCompetitor</w:t>
      </w:r>
      <w:proofErr w:type="spellEnd"/>
      <w:r w:rsidRPr="002B6B83">
        <w:rPr>
          <w:rFonts w:ascii="Consolas" w:hAnsi="Consolas"/>
          <w:b/>
        </w:rPr>
        <w:t>(</w:t>
      </w:r>
      <w:proofErr w:type="spellStart"/>
      <w:proofErr w:type="gramEnd"/>
      <w:r w:rsidRPr="002B6B83">
        <w:rPr>
          <w:rFonts w:ascii="Consolas" w:hAnsi="Consolas"/>
          <w:b/>
        </w:rPr>
        <w:t>competitorName</w:t>
      </w:r>
      <w:proofErr w:type="spellEnd"/>
      <w:r w:rsidRPr="002B6B83">
        <w:rPr>
          <w:rFonts w:ascii="Consolas" w:hAnsi="Consolas"/>
          <w:b/>
        </w:rPr>
        <w:t xml:space="preserve">, </w:t>
      </w:r>
      <w:proofErr w:type="spellStart"/>
      <w:r w:rsidRPr="002B6B83">
        <w:rPr>
          <w:rFonts w:ascii="Consolas" w:hAnsi="Consolas"/>
          <w:b/>
        </w:rPr>
        <w:t>competitorId</w:t>
      </w:r>
      <w:proofErr w:type="spellEnd"/>
      <w:r w:rsidRPr="002B6B83">
        <w:rPr>
          <w:rFonts w:ascii="Consolas" w:hAnsi="Consolas"/>
          <w:b/>
        </w:rPr>
        <w:t>)</w:t>
      </w:r>
      <w:r>
        <w:t xml:space="preserve"> </w:t>
      </w:r>
      <w:r w:rsidR="007B562D">
        <w:t>– you have to register a new competitor</w:t>
      </w:r>
      <w:r w:rsidR="00104F0B">
        <w:t xml:space="preserve">. If there is already a competitor with that id, </w:t>
      </w:r>
      <w:r w:rsidR="005B4420">
        <w:t xml:space="preserve">return </w:t>
      </w:r>
      <w:r w:rsidR="005B4420" w:rsidRPr="005B4420">
        <w:rPr>
          <w:rStyle w:val="CodeChar"/>
        </w:rPr>
        <w:t>ArgumentException</w:t>
      </w:r>
    </w:p>
    <w:p w:rsidR="005B4420" w:rsidRPr="005B4420" w:rsidRDefault="004B4B04" w:rsidP="00B70F96">
      <w:pPr>
        <w:pStyle w:val="ListParagraph"/>
        <w:numPr>
          <w:ilvl w:val="0"/>
          <w:numId w:val="18"/>
        </w:numPr>
      </w:pPr>
      <w:proofErr w:type="spellStart"/>
      <w:proofErr w:type="gramStart"/>
      <w:r w:rsidRPr="005B4420">
        <w:rPr>
          <w:rFonts w:ascii="Consolas" w:hAnsi="Consolas"/>
          <w:b/>
        </w:rPr>
        <w:t>AddCompetition</w:t>
      </w:r>
      <w:proofErr w:type="spellEnd"/>
      <w:r w:rsidRPr="005B4420">
        <w:rPr>
          <w:rFonts w:ascii="Consolas" w:hAnsi="Consolas"/>
          <w:b/>
        </w:rPr>
        <w:t>(</w:t>
      </w:r>
      <w:proofErr w:type="spellStart"/>
      <w:proofErr w:type="gramEnd"/>
      <w:r w:rsidRPr="005B4420">
        <w:rPr>
          <w:rFonts w:ascii="Consolas" w:hAnsi="Consolas"/>
          <w:b/>
        </w:rPr>
        <w:t>compoetitionName</w:t>
      </w:r>
      <w:proofErr w:type="spellEnd"/>
      <w:r w:rsidRPr="005B4420">
        <w:rPr>
          <w:rFonts w:ascii="Consolas" w:hAnsi="Consolas"/>
          <w:b/>
        </w:rPr>
        <w:t xml:space="preserve">, </w:t>
      </w:r>
      <w:proofErr w:type="spellStart"/>
      <w:r w:rsidRPr="005B4420">
        <w:rPr>
          <w:rFonts w:ascii="Consolas" w:hAnsi="Consolas"/>
          <w:b/>
        </w:rPr>
        <w:t>competitionId</w:t>
      </w:r>
      <w:proofErr w:type="spellEnd"/>
      <w:r w:rsidRPr="005B4420">
        <w:rPr>
          <w:rFonts w:ascii="Consolas" w:hAnsi="Consolas"/>
          <w:b/>
        </w:rPr>
        <w:t xml:space="preserve">, </w:t>
      </w:r>
      <w:r w:rsidR="00307D49">
        <w:rPr>
          <w:rFonts w:ascii="Consolas" w:hAnsi="Consolas"/>
          <w:b/>
        </w:rPr>
        <w:t>score</w:t>
      </w:r>
      <w:r w:rsidRPr="005B4420">
        <w:rPr>
          <w:rFonts w:ascii="Consolas" w:hAnsi="Consolas"/>
          <w:b/>
        </w:rPr>
        <w:t>)</w:t>
      </w:r>
      <w:r w:rsidR="007B562D">
        <w:t xml:space="preserve"> – you have to register a new competition</w:t>
      </w:r>
      <w:r w:rsidR="00104F0B">
        <w:t xml:space="preserve">. If there is already a competition with that id, </w:t>
      </w:r>
      <w:r w:rsidR="005B4420">
        <w:t xml:space="preserve">return </w:t>
      </w:r>
      <w:r w:rsidR="005B4420" w:rsidRPr="005B4420">
        <w:rPr>
          <w:rStyle w:val="CodeChar"/>
        </w:rPr>
        <w:t>ArgumentException</w:t>
      </w:r>
      <w:r w:rsidR="005B4420" w:rsidRPr="005B4420">
        <w:rPr>
          <w:rFonts w:ascii="Consolas" w:hAnsi="Consolas"/>
          <w:b/>
        </w:rPr>
        <w:t xml:space="preserve"> </w:t>
      </w:r>
    </w:p>
    <w:p w:rsidR="00104F0B" w:rsidRPr="00D42932" w:rsidRDefault="004B4B04" w:rsidP="005B4420">
      <w:pPr>
        <w:pStyle w:val="ListParagraph"/>
        <w:numPr>
          <w:ilvl w:val="0"/>
          <w:numId w:val="18"/>
        </w:numPr>
      </w:pPr>
      <w:proofErr w:type="gramStart"/>
      <w:r w:rsidRPr="005B4420">
        <w:rPr>
          <w:rFonts w:ascii="Consolas" w:hAnsi="Consolas"/>
          <w:b/>
        </w:rPr>
        <w:t>Compete(</w:t>
      </w:r>
      <w:proofErr w:type="spellStart"/>
      <w:proofErr w:type="gramEnd"/>
      <w:r w:rsidRPr="005B4420">
        <w:rPr>
          <w:rFonts w:ascii="Consolas" w:hAnsi="Consolas"/>
          <w:b/>
        </w:rPr>
        <w:t>competitorId</w:t>
      </w:r>
      <w:proofErr w:type="spellEnd"/>
      <w:r w:rsidRPr="005B4420">
        <w:rPr>
          <w:rFonts w:ascii="Consolas" w:hAnsi="Consolas"/>
          <w:b/>
        </w:rPr>
        <w:t xml:space="preserve">, </w:t>
      </w:r>
      <w:proofErr w:type="spellStart"/>
      <w:r w:rsidRPr="005B4420">
        <w:rPr>
          <w:rFonts w:ascii="Consolas" w:hAnsi="Consolas"/>
          <w:b/>
        </w:rPr>
        <w:t>competitionId</w:t>
      </w:r>
      <w:proofErr w:type="spellEnd"/>
      <w:r w:rsidRPr="005B4420">
        <w:rPr>
          <w:rFonts w:ascii="Consolas" w:hAnsi="Consolas"/>
          <w:b/>
        </w:rPr>
        <w:t>, score)</w:t>
      </w:r>
      <w:r w:rsidR="007B562D">
        <w:t xml:space="preserve"> – search for the given competitor and the given competition and add the competitor with his score to the given competition</w:t>
      </w:r>
      <w:r w:rsidR="00104F0B">
        <w:t xml:space="preserve">. </w:t>
      </w:r>
      <w:r w:rsidR="00F24DE7">
        <w:br/>
      </w:r>
      <w:r w:rsidR="005B4420">
        <w:rPr>
          <w:b/>
        </w:rPr>
        <w:t xml:space="preserve">If there are no such competitor or competition throw </w:t>
      </w:r>
      <w:proofErr w:type="spellStart"/>
      <w:r w:rsidR="005B4420">
        <w:rPr>
          <w:b/>
        </w:rPr>
        <w:t>ArgumentException</w:t>
      </w:r>
      <w:proofErr w:type="spellEnd"/>
    </w:p>
    <w:p w:rsidR="008F7425" w:rsidRPr="008F7425" w:rsidRDefault="00D42932" w:rsidP="008F7425">
      <w:pPr>
        <w:pStyle w:val="ListParagraph"/>
        <w:numPr>
          <w:ilvl w:val="0"/>
          <w:numId w:val="18"/>
        </w:numPr>
        <w:rPr>
          <w:rFonts w:cstheme="minorHAnsi"/>
        </w:rPr>
      </w:pPr>
      <w:proofErr w:type="gramStart"/>
      <w:r w:rsidRPr="0092047B">
        <w:rPr>
          <w:rFonts w:ascii="Consolas" w:hAnsi="Consolas"/>
          <w:b/>
        </w:rPr>
        <w:t>Disqualify(</w:t>
      </w:r>
      <w:proofErr w:type="spellStart"/>
      <w:proofErr w:type="gramEnd"/>
      <w:r w:rsidRPr="0092047B">
        <w:rPr>
          <w:rFonts w:ascii="Consolas" w:hAnsi="Consolas"/>
          <w:b/>
        </w:rPr>
        <w:t>competitionId</w:t>
      </w:r>
      <w:proofErr w:type="spellEnd"/>
      <w:r w:rsidR="00F24DE7">
        <w:rPr>
          <w:rFonts w:ascii="Consolas" w:hAnsi="Consolas"/>
          <w:b/>
        </w:rPr>
        <w:t xml:space="preserve">, </w:t>
      </w:r>
      <w:proofErr w:type="spellStart"/>
      <w:r w:rsidR="00F24DE7" w:rsidRPr="0092047B">
        <w:rPr>
          <w:rFonts w:ascii="Consolas" w:hAnsi="Consolas"/>
          <w:b/>
        </w:rPr>
        <w:t>competitorId</w:t>
      </w:r>
      <w:proofErr w:type="spellEnd"/>
      <w:r w:rsidRPr="0092047B">
        <w:rPr>
          <w:rFonts w:ascii="Consolas" w:hAnsi="Consolas"/>
          <w:b/>
        </w:rPr>
        <w:t>)</w:t>
      </w:r>
      <w:r>
        <w:t xml:space="preserve"> – search for the given </w:t>
      </w:r>
      <w:r w:rsidRPr="0092047B">
        <w:rPr>
          <w:b/>
        </w:rPr>
        <w:t>competitor</w:t>
      </w:r>
      <w:r>
        <w:t xml:space="preserve"> in the given </w:t>
      </w:r>
      <w:r w:rsidRPr="0092047B">
        <w:rPr>
          <w:b/>
        </w:rPr>
        <w:t>competition</w:t>
      </w:r>
      <w:r>
        <w:t xml:space="preserve"> and </w:t>
      </w:r>
      <w:r w:rsidR="0092047B" w:rsidRPr="0092047B">
        <w:rPr>
          <w:b/>
        </w:rPr>
        <w:t>remove him from the competition</w:t>
      </w:r>
      <w:r w:rsidR="0092047B">
        <w:t xml:space="preserve">. </w:t>
      </w:r>
      <w:r w:rsidR="0092047B" w:rsidRPr="0092047B">
        <w:rPr>
          <w:b/>
        </w:rPr>
        <w:t>Reduc</w:t>
      </w:r>
      <w:r w:rsidR="0092047B">
        <w:t xml:space="preserve">e the competitor's </w:t>
      </w:r>
      <w:r w:rsidR="0092047B" w:rsidRPr="0092047B">
        <w:rPr>
          <w:b/>
        </w:rPr>
        <w:t>total points</w:t>
      </w:r>
      <w:r w:rsidR="0092047B">
        <w:t xml:space="preserve"> by the </w:t>
      </w:r>
      <w:r w:rsidR="0092047B" w:rsidRPr="0092047B">
        <w:rPr>
          <w:b/>
        </w:rPr>
        <w:t>amount he lost by being disqualified</w:t>
      </w:r>
      <w:r w:rsidR="0092047B">
        <w:t>.</w:t>
      </w:r>
      <w:r>
        <w:t xml:space="preserve"> </w:t>
      </w:r>
      <w:r w:rsidR="00F24DE7">
        <w:br/>
      </w:r>
      <w:r w:rsidR="008F7425">
        <w:rPr>
          <w:b/>
        </w:rPr>
        <w:t xml:space="preserve">If there are no such competitor or competition throw </w:t>
      </w:r>
      <w:proofErr w:type="spellStart"/>
      <w:r w:rsidR="008F7425">
        <w:rPr>
          <w:b/>
        </w:rPr>
        <w:t>ArgumentException</w:t>
      </w:r>
      <w:proofErr w:type="spellEnd"/>
      <w:r w:rsidR="008F7425">
        <w:rPr>
          <w:rFonts w:ascii="Consolas" w:hAnsi="Consolas"/>
          <w:b/>
        </w:rPr>
        <w:t xml:space="preserve"> </w:t>
      </w:r>
    </w:p>
    <w:p w:rsidR="002B6B83" w:rsidRPr="00C02737" w:rsidRDefault="00C02737" w:rsidP="008F7425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ascii="Consolas" w:hAnsi="Consolas"/>
          <w:b/>
        </w:rPr>
        <w:t>GetByName</w:t>
      </w:r>
      <w:proofErr w:type="spellEnd"/>
      <w:r w:rsidR="004B4B04" w:rsidRPr="002B6B83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name</w:t>
      </w:r>
      <w:r w:rsidR="004B4B04" w:rsidRPr="002B6B83">
        <w:rPr>
          <w:rFonts w:ascii="Consolas" w:hAnsi="Consolas"/>
          <w:b/>
        </w:rPr>
        <w:t>)</w:t>
      </w:r>
      <w:r w:rsidR="00135210">
        <w:t xml:space="preserve"> </w:t>
      </w:r>
      <w:r>
        <w:t>– return all competitors with the provided name ordered by their id’s</w:t>
      </w:r>
      <w:r w:rsidRPr="00C0273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B6B83" w:rsidRPr="00C02737">
        <w:rPr>
          <w:rFonts w:cstheme="minorHAnsi"/>
        </w:rPr>
        <w:t xml:space="preserve">If there is no </w:t>
      </w:r>
      <w:r>
        <w:rPr>
          <w:rFonts w:cstheme="minorHAnsi"/>
        </w:rPr>
        <w:t xml:space="preserve">competitor with the given name return </w:t>
      </w:r>
      <w:r w:rsidRPr="00C02737">
        <w:rPr>
          <w:rStyle w:val="CodeChar"/>
        </w:rPr>
        <w:t>ArgumentException</w:t>
      </w:r>
    </w:p>
    <w:p w:rsidR="00BC5514" w:rsidRPr="00D57328" w:rsidRDefault="00C02737" w:rsidP="00C02737">
      <w:pPr>
        <w:pStyle w:val="ListParagraph"/>
        <w:numPr>
          <w:ilvl w:val="0"/>
          <w:numId w:val="18"/>
        </w:numPr>
        <w:rPr>
          <w:b/>
          <w:u w:val="single"/>
        </w:rPr>
      </w:pPr>
      <w:proofErr w:type="spellStart"/>
      <w:proofErr w:type="gramStart"/>
      <w:r w:rsidRPr="00C02737">
        <w:rPr>
          <w:rFonts w:ascii="Consolas" w:hAnsi="Consolas"/>
          <w:b/>
        </w:rPr>
        <w:t>FindCompetitorsInRange</w:t>
      </w:r>
      <w:proofErr w:type="spellEnd"/>
      <w:r w:rsidR="00135210" w:rsidRPr="002B6B83"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start, end</w:t>
      </w:r>
      <w:r w:rsidR="00135210" w:rsidRPr="002B6B83">
        <w:rPr>
          <w:rFonts w:ascii="Consolas" w:hAnsi="Consolas"/>
          <w:b/>
        </w:rPr>
        <w:t>)</w:t>
      </w:r>
      <w:r w:rsidR="00135210">
        <w:t xml:space="preserve"> –</w:t>
      </w:r>
      <w:r>
        <w:t xml:space="preserve"> </w:t>
      </w:r>
      <w:r w:rsidRPr="00C02737">
        <w:t>find all competitors which have total score between the given start exclusive and end inclusive</w:t>
      </w:r>
      <w:r>
        <w:t>.</w:t>
      </w:r>
      <w:r w:rsidR="00A95F2F">
        <w:t xml:space="preserve"> Order them by Id.</w:t>
      </w:r>
      <w:bookmarkStart w:id="0" w:name="_GoBack"/>
      <w:bookmarkEnd w:id="0"/>
    </w:p>
    <w:p w:rsidR="00D57328" w:rsidRDefault="00D57328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SearchWithNameSize(int, int)</w:t>
      </w:r>
      <w:r>
        <w:t xml:space="preserve"> – Returns all </w:t>
      </w:r>
      <w:r w:rsidR="00211602">
        <w:t>competitions</w:t>
      </w:r>
      <w:r>
        <w:t xml:space="preserve"> that have name lengths between the 2 parameters</w:t>
      </w:r>
      <w:r w:rsidR="00307D49">
        <w:t xml:space="preserve"> inclusive and order them by id. If there aren’t any return empty collection.</w:t>
      </w:r>
    </w:p>
    <w:p w:rsidR="00211602" w:rsidRDefault="00211602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Contains(</w:t>
      </w:r>
      <w:r w:rsidR="00786222">
        <w:rPr>
          <w:rStyle w:val="CodeChar"/>
        </w:rPr>
        <w:t xml:space="preserve">competitionId, </w:t>
      </w:r>
      <w:r>
        <w:rPr>
          <w:rStyle w:val="CodeChar"/>
        </w:rPr>
        <w:t xml:space="preserve">Competitor) </w:t>
      </w:r>
      <w:r>
        <w:t>– Checks if a competitor is present in the competition.</w:t>
      </w:r>
    </w:p>
    <w:p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 xml:space="preserve">GetCompetition(id) </w:t>
      </w:r>
      <w:r>
        <w:t xml:space="preserve">– return the competition with the given id. If there is no such throw </w:t>
      </w:r>
      <w:r w:rsidRPr="00307D49">
        <w:rPr>
          <w:rStyle w:val="CodeChar"/>
        </w:rPr>
        <w:t>AgumentException</w:t>
      </w:r>
      <w:r>
        <w:t xml:space="preserve"> </w:t>
      </w:r>
    </w:p>
    <w:p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CompetitorsCount()</w:t>
      </w:r>
      <w:r>
        <w:t xml:space="preserve"> – return count of registered competitors</w:t>
      </w:r>
    </w:p>
    <w:p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CompetitionsCount()</w:t>
      </w:r>
      <w:r>
        <w:t xml:space="preserve"> – return count of competitions</w:t>
      </w:r>
    </w:p>
    <w:p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:rsidR="00BC5514" w:rsidRDefault="00BC5514" w:rsidP="00BC5514">
      <w:pPr>
        <w:pStyle w:val="Heading2"/>
      </w:pPr>
      <w:proofErr w:type="spellStart"/>
      <w:r>
        <w:t>Input/Output</w:t>
      </w:r>
      <w:proofErr w:type="spellEnd"/>
    </w:p>
    <w:p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:rsidR="00307D49" w:rsidRDefault="00307D49" w:rsidP="00307D49">
      <w:pPr>
        <w:pStyle w:val="Heading2"/>
      </w:pPr>
      <w:r>
        <w:t>Interface</w:t>
      </w:r>
    </w:p>
    <w:p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C36295" w:rsidTr="003664A1">
        <w:tc>
          <w:tcPr>
            <w:tcW w:w="10387" w:type="dxa"/>
          </w:tcPr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AddCompetitor(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Disqualify(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FindCompetitorsInRange(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GetByName(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SearchWithNameLength(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Competitor comp);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CompetitionsCount();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CompetitorsCount();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Competition GetCompetition(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E3755E" w:rsidTr="003664A1">
        <w:tc>
          <w:tcPr>
            <w:tcW w:w="10387" w:type="dxa"/>
          </w:tcPr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Olympics {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addCompetitor(int id, String name);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addCompetition(int id, String name, int score);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compete(int competitorId, int competitionId);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disqualify(int competitionId, int competitorId);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findCompetitorsInRange(long min, long max);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getByName(String name);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searchWithNameLength(int minLength, int maxLength);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competitionId, Competitor comp);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competitionsCount();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competitorsCount();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Competition getCompetition(int id);</w:t>
            </w:r>
          </w:p>
          <w:p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BC5514" w:rsidRDefault="00BC5514" w:rsidP="00307D49">
      <w:pPr>
        <w:pStyle w:val="Heading2"/>
        <w:numPr>
          <w:ilvl w:val="0"/>
          <w:numId w:val="0"/>
        </w:numPr>
      </w:pPr>
    </w:p>
    <w:p w:rsidR="00BC5514" w:rsidRDefault="00BC5514" w:rsidP="00BC5514">
      <w:pPr>
        <w:pStyle w:val="Heading2"/>
      </w:pPr>
      <w:r>
        <w:t>Submission</w:t>
      </w:r>
    </w:p>
    <w:p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:rsidR="00BC5514" w:rsidRDefault="00BC5514" w:rsidP="00BC5514">
      <w:pPr>
        <w:pStyle w:val="Heading2"/>
      </w:pPr>
      <w:r w:rsidRPr="00BC5514">
        <w:t>Scoring</w:t>
      </w:r>
    </w:p>
    <w:p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BC5514" w:rsidRPr="00BC5514" w:rsidRDefault="00BC5514" w:rsidP="00BC5514"/>
    <w:sectPr w:rsidR="00BC5514" w:rsidRPr="00BC55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23"/>
    <w:rsid w:val="000A0254"/>
    <w:rsid w:val="00104F0B"/>
    <w:rsid w:val="00135210"/>
    <w:rsid w:val="00211602"/>
    <w:rsid w:val="002B6B83"/>
    <w:rsid w:val="00307D49"/>
    <w:rsid w:val="004B4B04"/>
    <w:rsid w:val="00585EA7"/>
    <w:rsid w:val="005B4420"/>
    <w:rsid w:val="005C6A7F"/>
    <w:rsid w:val="006159C3"/>
    <w:rsid w:val="00786222"/>
    <w:rsid w:val="007B562D"/>
    <w:rsid w:val="007F77CC"/>
    <w:rsid w:val="008F7425"/>
    <w:rsid w:val="00910D23"/>
    <w:rsid w:val="0092047B"/>
    <w:rsid w:val="009471FB"/>
    <w:rsid w:val="009801CC"/>
    <w:rsid w:val="00A95F2F"/>
    <w:rsid w:val="00BC5514"/>
    <w:rsid w:val="00C02737"/>
    <w:rsid w:val="00D42932"/>
    <w:rsid w:val="00D57328"/>
    <w:rsid w:val="00EB3F4B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85AEAA-DAC2-4682-AF9B-F42252FB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3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2"/>
  </w:style>
  <w:style w:type="paragraph" w:styleId="Footer">
    <w:name w:val="footer"/>
    <w:basedOn w:val="Normal"/>
    <w:link w:val="Foot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2"/>
  </w:style>
  <w:style w:type="paragraph" w:styleId="BalloonText">
    <w:name w:val="Balloon Text"/>
    <w:basedOn w:val="Normal"/>
    <w:link w:val="BalloonTextChar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9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3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42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93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932"/>
  </w:style>
  <w:style w:type="table" w:customStyle="1" w:styleId="TableGrid1">
    <w:name w:val="Table Grid1"/>
    <w:basedOn w:val="TableNormal"/>
    <w:next w:val="TableGrid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258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Потребител на Windows</cp:lastModifiedBy>
  <cp:revision>12</cp:revision>
  <dcterms:created xsi:type="dcterms:W3CDTF">2019-02-19T09:04:00Z</dcterms:created>
  <dcterms:modified xsi:type="dcterms:W3CDTF">2021-09-16T08:39:00Z</dcterms:modified>
</cp:coreProperties>
</file>